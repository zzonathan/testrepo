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56B3F" w14:textId="22FDF413" w:rsidR="00582177" w:rsidRPr="00FD56D4" w:rsidRDefault="00562269" w:rsidP="001B413B">
      <w:pPr>
        <w:pStyle w:val="Date"/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090121960"/>
          <w:placeholder>
            <w:docPart w:val="414ABE7C33DB4DEB987545D963626AC7"/>
          </w:placeholder>
          <w:date w:fullDate="2020-02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532CA" w:rsidRPr="00FD56D4">
            <w:rPr>
              <w:rFonts w:ascii="Arial" w:hAnsi="Arial" w:cs="Arial"/>
              <w:sz w:val="22"/>
              <w:szCs w:val="22"/>
            </w:rPr>
            <w:t>February</w:t>
          </w:r>
          <w:r w:rsidR="00B4449F" w:rsidRPr="00FD56D4">
            <w:rPr>
              <w:rFonts w:ascii="Arial" w:hAnsi="Arial" w:cs="Arial"/>
              <w:sz w:val="22"/>
              <w:szCs w:val="22"/>
            </w:rPr>
            <w:t xml:space="preserve"> </w:t>
          </w:r>
          <w:r w:rsidR="004532CA" w:rsidRPr="00FD56D4">
            <w:rPr>
              <w:rFonts w:ascii="Arial" w:hAnsi="Arial" w:cs="Arial"/>
              <w:sz w:val="22"/>
              <w:szCs w:val="22"/>
            </w:rPr>
            <w:t>11</w:t>
          </w:r>
          <w:r w:rsidR="00B4449F" w:rsidRPr="00FD56D4">
            <w:rPr>
              <w:rFonts w:ascii="Arial" w:hAnsi="Arial" w:cs="Arial"/>
              <w:sz w:val="22"/>
              <w:szCs w:val="22"/>
            </w:rPr>
            <w:t>, 20</w:t>
          </w:r>
          <w:r w:rsidR="004532CA" w:rsidRPr="00FD56D4">
            <w:rPr>
              <w:rFonts w:ascii="Arial" w:hAnsi="Arial" w:cs="Arial"/>
              <w:sz w:val="22"/>
              <w:szCs w:val="22"/>
            </w:rPr>
            <w:t>20</w:t>
          </w:r>
        </w:sdtContent>
      </w:sdt>
      <w:r w:rsidR="00B715A5" w:rsidRPr="00FD56D4">
        <w:rPr>
          <w:rFonts w:ascii="Arial" w:hAnsi="Arial" w:cs="Arial"/>
          <w:sz w:val="22"/>
          <w:szCs w:val="22"/>
        </w:rPr>
        <w:t xml:space="preserve"> </w:t>
      </w:r>
    </w:p>
    <w:p w14:paraId="17A01593" w14:textId="77777777" w:rsidR="00B4449F" w:rsidRPr="00FD56D4" w:rsidRDefault="00B4449F" w:rsidP="001B413B">
      <w:pPr>
        <w:pStyle w:val="ContactInfo"/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 w:rsidRPr="00FD56D4">
        <w:rPr>
          <w:rFonts w:ascii="Arial" w:hAnsi="Arial" w:cs="Arial"/>
          <w:sz w:val="22"/>
          <w:szCs w:val="22"/>
        </w:rPr>
        <w:t>The Officer in Charge</w:t>
      </w:r>
    </w:p>
    <w:p w14:paraId="73685907" w14:textId="019ABAB3" w:rsidR="004255E2" w:rsidRPr="00FD56D4" w:rsidRDefault="0000082D" w:rsidP="001B413B">
      <w:pPr>
        <w:pStyle w:val="ContactInfo"/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 w:rsidRPr="00FD56D4">
        <w:rPr>
          <w:rFonts w:ascii="Arial" w:hAnsi="Arial" w:cs="Arial"/>
          <w:sz w:val="22"/>
          <w:szCs w:val="22"/>
        </w:rPr>
        <w:t>Shopee Singapore</w:t>
      </w:r>
    </w:p>
    <w:p w14:paraId="052C5D54" w14:textId="2FFA1A47" w:rsidR="004255E2" w:rsidRPr="00FD56D4" w:rsidRDefault="0000082D" w:rsidP="001B413B">
      <w:pPr>
        <w:pStyle w:val="ContactInfo"/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 w:rsidRPr="00FD56D4">
        <w:rPr>
          <w:rFonts w:ascii="Arial" w:hAnsi="Arial" w:cs="Arial"/>
          <w:sz w:val="22"/>
          <w:szCs w:val="22"/>
        </w:rPr>
        <w:t>5 Science Park Drive</w:t>
      </w:r>
    </w:p>
    <w:p w14:paraId="120515B1" w14:textId="53B14E30" w:rsidR="00B4449F" w:rsidRPr="001B413B" w:rsidRDefault="00B4449F" w:rsidP="001B413B">
      <w:pPr>
        <w:pStyle w:val="ContactInfo"/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 w:rsidRPr="00FD56D4">
        <w:rPr>
          <w:rFonts w:ascii="Arial" w:hAnsi="Arial" w:cs="Arial"/>
          <w:sz w:val="22"/>
          <w:szCs w:val="22"/>
        </w:rPr>
        <w:t xml:space="preserve">Singapore </w:t>
      </w:r>
      <w:r w:rsidR="0000082D" w:rsidRPr="00FD56D4">
        <w:rPr>
          <w:rFonts w:ascii="Arial" w:hAnsi="Arial" w:cs="Arial"/>
          <w:sz w:val="22"/>
          <w:szCs w:val="22"/>
        </w:rPr>
        <w:t>118265</w:t>
      </w:r>
    </w:p>
    <w:p w14:paraId="681DE74A" w14:textId="713D2376" w:rsidR="00582177" w:rsidRPr="001B413B" w:rsidRDefault="00B4449F" w:rsidP="001B413B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Officer in Charge</w:t>
      </w:r>
    </w:p>
    <w:p w14:paraId="5E3EE05E" w14:textId="5982AF70" w:rsidR="00582177" w:rsidRPr="00FD56D4" w:rsidRDefault="001D330A" w:rsidP="001B413B">
      <w:pPr>
        <w:spacing w:line="240" w:lineRule="auto"/>
        <w:ind w:left="-432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051CA">
        <w:rPr>
          <w:rFonts w:ascii="Arial" w:hAnsi="Arial" w:cs="Arial"/>
          <w:b/>
          <w:sz w:val="22"/>
          <w:szCs w:val="22"/>
          <w:u w:val="single"/>
        </w:rPr>
        <w:t xml:space="preserve">Application for the Post </w:t>
      </w:r>
      <w:r w:rsidRPr="00FD56D4">
        <w:rPr>
          <w:rFonts w:ascii="Arial" w:hAnsi="Arial" w:cs="Arial"/>
          <w:b/>
          <w:sz w:val="22"/>
          <w:szCs w:val="22"/>
          <w:u w:val="single"/>
        </w:rPr>
        <w:t xml:space="preserve">of </w:t>
      </w:r>
      <w:r w:rsidR="0000082D" w:rsidRPr="00FD56D4">
        <w:rPr>
          <w:rFonts w:ascii="Arial" w:hAnsi="Arial" w:cs="Arial"/>
          <w:b/>
          <w:sz w:val="22"/>
          <w:szCs w:val="22"/>
          <w:u w:val="single"/>
        </w:rPr>
        <w:t>Data Analytics</w:t>
      </w:r>
      <w:r w:rsidR="00B4449F" w:rsidRPr="00FD56D4">
        <w:rPr>
          <w:rFonts w:ascii="Arial" w:hAnsi="Arial" w:cs="Arial"/>
          <w:b/>
          <w:sz w:val="22"/>
          <w:szCs w:val="22"/>
          <w:u w:val="single"/>
        </w:rPr>
        <w:t xml:space="preserve"> Intern</w:t>
      </w:r>
    </w:p>
    <w:p w14:paraId="2D3251DD" w14:textId="58B6A29C" w:rsidR="004255E2" w:rsidRPr="001B413B" w:rsidRDefault="004255E2" w:rsidP="001B413B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 w:rsidRPr="00FD56D4">
        <w:rPr>
          <w:rFonts w:ascii="Arial" w:hAnsi="Arial" w:cs="Arial"/>
          <w:sz w:val="22"/>
          <w:szCs w:val="22"/>
        </w:rPr>
        <w:t xml:space="preserve">Your organization recently posted an opening for a </w:t>
      </w:r>
      <w:r w:rsidR="0000082D" w:rsidRPr="00FD56D4">
        <w:rPr>
          <w:rFonts w:ascii="Arial" w:hAnsi="Arial" w:cs="Arial"/>
          <w:sz w:val="22"/>
          <w:szCs w:val="22"/>
        </w:rPr>
        <w:t xml:space="preserve">Data Analytics Intern on </w:t>
      </w:r>
      <w:r w:rsidR="0000082D">
        <w:rPr>
          <w:rFonts w:ascii="Arial" w:hAnsi="Arial" w:cs="Arial"/>
          <w:sz w:val="22"/>
          <w:szCs w:val="22"/>
        </w:rPr>
        <w:t>Greenhouse</w:t>
      </w:r>
      <w:r w:rsidR="00892CAE">
        <w:rPr>
          <w:rFonts w:ascii="Arial" w:hAnsi="Arial" w:cs="Arial"/>
          <w:sz w:val="22"/>
          <w:szCs w:val="22"/>
        </w:rPr>
        <w:t xml:space="preserve">. I </w:t>
      </w:r>
      <w:r w:rsidR="00C051CA">
        <w:rPr>
          <w:rFonts w:ascii="Arial" w:hAnsi="Arial" w:cs="Arial"/>
          <w:sz w:val="22"/>
          <w:szCs w:val="22"/>
        </w:rPr>
        <w:t xml:space="preserve">strongly believe I </w:t>
      </w:r>
      <w:r w:rsidR="00892CAE">
        <w:rPr>
          <w:rFonts w:ascii="Arial" w:hAnsi="Arial" w:cs="Arial"/>
          <w:sz w:val="22"/>
          <w:szCs w:val="22"/>
        </w:rPr>
        <w:t>have the right skills and qualifications</w:t>
      </w:r>
      <w:r w:rsidR="00882C25" w:rsidRPr="001B413B">
        <w:rPr>
          <w:rFonts w:ascii="Arial" w:hAnsi="Arial" w:cs="Arial"/>
          <w:sz w:val="22"/>
          <w:szCs w:val="22"/>
        </w:rPr>
        <w:t xml:space="preserve"> </w:t>
      </w:r>
      <w:r w:rsidR="00EF1FB0" w:rsidRPr="001B413B">
        <w:rPr>
          <w:rFonts w:ascii="Arial" w:hAnsi="Arial" w:cs="Arial"/>
          <w:sz w:val="22"/>
          <w:szCs w:val="22"/>
        </w:rPr>
        <w:t xml:space="preserve">that you need for this job. </w:t>
      </w:r>
    </w:p>
    <w:p w14:paraId="7E7B4B58" w14:textId="2191C29A" w:rsidR="00EF1FB0" w:rsidRPr="001B413B" w:rsidRDefault="00EF1FB0" w:rsidP="001B413B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 w:rsidRPr="001B413B">
        <w:rPr>
          <w:rFonts w:ascii="Arial" w:hAnsi="Arial" w:cs="Arial"/>
          <w:sz w:val="22"/>
          <w:szCs w:val="22"/>
        </w:rPr>
        <w:t xml:space="preserve">I </w:t>
      </w:r>
      <w:r w:rsidR="002E20CB">
        <w:rPr>
          <w:rFonts w:ascii="Arial" w:hAnsi="Arial" w:cs="Arial"/>
          <w:sz w:val="22"/>
          <w:szCs w:val="22"/>
        </w:rPr>
        <w:t>am currently pursuing a Bachelor’s Degree in Data Science and Business Analytics at the University of London</w:t>
      </w:r>
      <w:r w:rsidR="00FF4D9A" w:rsidRPr="001B413B">
        <w:rPr>
          <w:rFonts w:ascii="Arial" w:hAnsi="Arial" w:cs="Arial"/>
          <w:sz w:val="22"/>
          <w:szCs w:val="22"/>
        </w:rPr>
        <w:t xml:space="preserve">. </w:t>
      </w:r>
      <w:r w:rsidR="002E20CB">
        <w:rPr>
          <w:rFonts w:ascii="Arial" w:hAnsi="Arial" w:cs="Arial"/>
          <w:sz w:val="22"/>
          <w:szCs w:val="22"/>
        </w:rPr>
        <w:t xml:space="preserve">Some modules I have taken so far include Statistics, Calculus and Algebra, which have sufficiently equipped me with the skills required for the job. Additionally, I am also a Certified Associate in Data Science – Machine Learning Basics, after attending a course from iKompass. </w:t>
      </w:r>
    </w:p>
    <w:p w14:paraId="22A148C3" w14:textId="5794618F" w:rsidR="00BC720F" w:rsidRDefault="002E20CB" w:rsidP="00BC720F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My goals in undertaking this internship are to acquire hands-on experience in data science and business analytics, and to gain </w:t>
      </w:r>
      <w:r w:rsidR="00C60D95">
        <w:rPr>
          <w:rFonts w:ascii="Arial" w:hAnsi="Arial" w:cs="Arial"/>
          <w:sz w:val="22"/>
          <w:szCs w:val="22"/>
        </w:rPr>
        <w:t>knowledge</w:t>
      </w:r>
      <w:r>
        <w:rPr>
          <w:rFonts w:ascii="Arial" w:hAnsi="Arial" w:cs="Arial"/>
          <w:sz w:val="22"/>
          <w:szCs w:val="22"/>
        </w:rPr>
        <w:t xml:space="preserve"> working in a multi-national company such as yours.</w:t>
      </w:r>
      <w:r w:rsidR="00C60D9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C60D95">
        <w:rPr>
          <w:rFonts w:ascii="Arial" w:hAnsi="Arial" w:cs="Arial"/>
          <w:sz w:val="22"/>
          <w:szCs w:val="22"/>
        </w:rPr>
        <w:t>This will help me enhance my experience in school, and will better prepare me for my career in the future.</w:t>
      </w:r>
    </w:p>
    <w:p w14:paraId="726FA18F" w14:textId="444A4B72" w:rsidR="00BB03AF" w:rsidRPr="001B413B" w:rsidRDefault="00BB03AF" w:rsidP="00BC720F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can contribute to your team </w:t>
      </w:r>
      <w:r w:rsidRPr="00BB03AF">
        <w:rPr>
          <w:rFonts w:ascii="Arial" w:hAnsi="Arial" w:cs="Arial"/>
          <w:sz w:val="22"/>
          <w:szCs w:val="22"/>
        </w:rPr>
        <w:t>with my strengths in business analysis, critical thinking, attention to detail, mathematics and statistical skills, coupled with strong communication abilities.</w:t>
      </w:r>
      <w:r>
        <w:rPr>
          <w:rFonts w:ascii="Arial" w:hAnsi="Arial" w:cs="Arial"/>
          <w:sz w:val="22"/>
          <w:szCs w:val="22"/>
        </w:rPr>
        <w:t xml:space="preserve"> I also have experience with Python.  </w:t>
      </w:r>
    </w:p>
    <w:p w14:paraId="20712F38" w14:textId="47C3B7AD" w:rsidR="00804D83" w:rsidRPr="001B413B" w:rsidRDefault="00C051CA" w:rsidP="001B413B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804D83" w:rsidRPr="001B413B">
        <w:rPr>
          <w:rFonts w:ascii="Arial" w:hAnsi="Arial" w:cs="Arial"/>
          <w:sz w:val="22"/>
          <w:szCs w:val="22"/>
        </w:rPr>
        <w:t>y prev</w:t>
      </w:r>
      <w:r>
        <w:rPr>
          <w:rFonts w:ascii="Arial" w:hAnsi="Arial" w:cs="Arial"/>
          <w:sz w:val="22"/>
          <w:szCs w:val="22"/>
        </w:rPr>
        <w:t xml:space="preserve">ious </w:t>
      </w:r>
      <w:r w:rsidR="00C60D95">
        <w:rPr>
          <w:rFonts w:ascii="Arial" w:hAnsi="Arial" w:cs="Arial"/>
          <w:sz w:val="22"/>
          <w:szCs w:val="22"/>
        </w:rPr>
        <w:t xml:space="preserve">study </w:t>
      </w:r>
      <w:r>
        <w:rPr>
          <w:rFonts w:ascii="Arial" w:hAnsi="Arial" w:cs="Arial"/>
          <w:sz w:val="22"/>
          <w:szCs w:val="22"/>
        </w:rPr>
        <w:t>exposure ha</w:t>
      </w:r>
      <w:r w:rsidR="00C60D9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equipped me with </w:t>
      </w:r>
      <w:r w:rsidR="00804D83" w:rsidRPr="001B413B">
        <w:rPr>
          <w:rFonts w:ascii="Arial" w:hAnsi="Arial" w:cs="Arial"/>
          <w:sz w:val="22"/>
          <w:szCs w:val="22"/>
        </w:rPr>
        <w:t xml:space="preserve">the necessary leadership, management and critical thinking skills </w:t>
      </w:r>
      <w:r>
        <w:rPr>
          <w:rFonts w:ascii="Arial" w:hAnsi="Arial" w:cs="Arial"/>
          <w:sz w:val="22"/>
          <w:szCs w:val="22"/>
        </w:rPr>
        <w:t xml:space="preserve">essential to manage challenging tasks. </w:t>
      </w:r>
      <w:r w:rsidR="00804D83" w:rsidRPr="001B413B">
        <w:rPr>
          <w:rFonts w:ascii="Arial" w:hAnsi="Arial" w:cs="Arial"/>
          <w:sz w:val="22"/>
          <w:szCs w:val="22"/>
        </w:rPr>
        <w:t xml:space="preserve"> </w:t>
      </w:r>
      <w:r w:rsidR="00892CAE">
        <w:rPr>
          <w:rFonts w:ascii="Arial" w:hAnsi="Arial" w:cs="Arial"/>
          <w:sz w:val="22"/>
          <w:szCs w:val="22"/>
        </w:rPr>
        <w:t xml:space="preserve">I am </w:t>
      </w:r>
      <w:r>
        <w:rPr>
          <w:rFonts w:ascii="Arial" w:hAnsi="Arial" w:cs="Arial"/>
          <w:sz w:val="22"/>
          <w:szCs w:val="22"/>
        </w:rPr>
        <w:t>confident that</w:t>
      </w:r>
      <w:r w:rsidR="00892CAE">
        <w:rPr>
          <w:rFonts w:ascii="Arial" w:hAnsi="Arial" w:cs="Arial"/>
          <w:sz w:val="22"/>
          <w:szCs w:val="22"/>
        </w:rPr>
        <w:t xml:space="preserve"> I will be an asset to your team at </w:t>
      </w:r>
      <w:r w:rsidR="00FD56D4">
        <w:rPr>
          <w:rFonts w:ascii="Arial" w:hAnsi="Arial" w:cs="Arial"/>
          <w:sz w:val="22"/>
          <w:szCs w:val="22"/>
        </w:rPr>
        <w:t>Shopee</w:t>
      </w:r>
      <w:bookmarkStart w:id="0" w:name="_GoBack"/>
      <w:bookmarkEnd w:id="0"/>
      <w:r w:rsidR="00892CAE">
        <w:rPr>
          <w:rFonts w:ascii="Arial" w:hAnsi="Arial" w:cs="Arial"/>
          <w:sz w:val="22"/>
          <w:szCs w:val="22"/>
        </w:rPr>
        <w:t>.</w:t>
      </w:r>
    </w:p>
    <w:p w14:paraId="312D2AAC" w14:textId="77777777" w:rsidR="00B843A5" w:rsidRDefault="001B413B" w:rsidP="00B843A5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 w:rsidRPr="001B413B">
        <w:rPr>
          <w:rFonts w:ascii="Arial" w:hAnsi="Arial" w:cs="Arial"/>
          <w:sz w:val="22"/>
          <w:szCs w:val="22"/>
        </w:rPr>
        <w:t xml:space="preserve">I would be thrilled if you would offer me the chance to discuss my application at an interview. You may contact me at 97467740 or </w:t>
      </w:r>
      <w:hyperlink r:id="rId8" w:history="1">
        <w:r w:rsidRPr="001B413B">
          <w:rPr>
            <w:rStyle w:val="Hyperlink"/>
            <w:rFonts w:ascii="Arial" w:hAnsi="Arial" w:cs="Arial"/>
            <w:sz w:val="22"/>
            <w:szCs w:val="22"/>
          </w:rPr>
          <w:t>zzonathan@hotmail.com</w:t>
        </w:r>
      </w:hyperlink>
      <w:r w:rsidR="00B843A5">
        <w:rPr>
          <w:rFonts w:ascii="Arial" w:hAnsi="Arial" w:cs="Arial"/>
          <w:sz w:val="22"/>
          <w:szCs w:val="22"/>
        </w:rPr>
        <w:t>.</w:t>
      </w:r>
    </w:p>
    <w:p w14:paraId="2CCACC39" w14:textId="77777777" w:rsidR="00B843A5" w:rsidRDefault="00B843A5" w:rsidP="00B843A5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</w:p>
    <w:p w14:paraId="7B0961F9" w14:textId="77777777" w:rsidR="00B843A5" w:rsidRDefault="00B843A5" w:rsidP="00B843A5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Warm regards,</w:t>
      </w:r>
    </w:p>
    <w:p w14:paraId="3200814C" w14:textId="77777777" w:rsidR="00B843A5" w:rsidRDefault="00B843A5" w:rsidP="00B843A5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</w:p>
    <w:p w14:paraId="586D138E" w14:textId="77777777" w:rsidR="00B843A5" w:rsidRPr="00B843A5" w:rsidRDefault="00B843A5" w:rsidP="00B843A5">
      <w:pPr>
        <w:spacing w:line="240" w:lineRule="auto"/>
        <w:ind w:left="-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Jonathan Yeoh</w:t>
      </w:r>
    </w:p>
    <w:sectPr w:rsidR="00B843A5" w:rsidRPr="00B843A5" w:rsidSect="00B843A5">
      <w:head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B8718" w14:textId="77777777" w:rsidR="00562269" w:rsidRDefault="00562269">
      <w:pPr>
        <w:spacing w:after="0" w:line="240" w:lineRule="auto"/>
      </w:pPr>
      <w:r>
        <w:separator/>
      </w:r>
    </w:p>
  </w:endnote>
  <w:endnote w:type="continuationSeparator" w:id="0">
    <w:p w14:paraId="6D7235B9" w14:textId="77777777" w:rsidR="00562269" w:rsidRDefault="0056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A39D3" w14:textId="77777777" w:rsidR="00582177" w:rsidRDefault="00B715A5" w:rsidP="00F2338E">
    <w:pPr>
      <w:pStyle w:val="Footer"/>
    </w:pPr>
    <w:r>
      <w:rPr>
        <w:noProof/>
        <w:lang w:eastAsia="zh-CN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 wp14:anchorId="2823C8DF" wp14:editId="7FDDD7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10276205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82177" w14:paraId="7E166614" w14:textId="7777777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14:paraId="787156A8" w14:textId="77777777" w:rsidR="00582177" w:rsidRDefault="0058217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14:paraId="2F166790" w14:textId="77777777" w:rsidR="00582177" w:rsidRDefault="0058217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14:paraId="098FD4F6" w14:textId="77777777" w:rsidR="00582177" w:rsidRDefault="0058217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14:paraId="6DE98614" w14:textId="77777777" w:rsidR="00582177" w:rsidRDefault="0058217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14:paraId="32C9AD9E" w14:textId="77777777" w:rsidR="00582177" w:rsidRDefault="0058217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3C570BBF" w14:textId="77777777" w:rsidR="00582177" w:rsidRDefault="0058217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23C8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82177" w14:paraId="7E166614" w14:textId="7777777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14:paraId="787156A8" w14:textId="77777777" w:rsidR="00582177" w:rsidRDefault="0058217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14:paraId="2F166790" w14:textId="77777777" w:rsidR="00582177" w:rsidRDefault="0058217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14:paraId="098FD4F6" w14:textId="77777777" w:rsidR="00582177" w:rsidRDefault="0058217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14:paraId="6DE98614" w14:textId="77777777" w:rsidR="00582177" w:rsidRDefault="0058217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14:paraId="32C9AD9E" w14:textId="77777777" w:rsidR="00582177" w:rsidRDefault="00582177">
                          <w:pPr>
                            <w:pStyle w:val="NoSpacing"/>
                          </w:pPr>
                        </w:p>
                      </w:tc>
                    </w:tr>
                  </w:tbl>
                  <w:p w14:paraId="3C570BBF" w14:textId="77777777" w:rsidR="00582177" w:rsidRDefault="0058217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B1A51" w14:textId="77777777" w:rsidR="00562269" w:rsidRDefault="00562269">
      <w:pPr>
        <w:spacing w:after="0" w:line="240" w:lineRule="auto"/>
      </w:pPr>
      <w:r>
        <w:separator/>
      </w:r>
    </w:p>
  </w:footnote>
  <w:footnote w:type="continuationSeparator" w:id="0">
    <w:p w14:paraId="4263C01C" w14:textId="77777777" w:rsidR="00562269" w:rsidRDefault="0056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D9F2D" w14:textId="77777777" w:rsidR="00582177" w:rsidRDefault="00B715A5">
    <w:pPr>
      <w:pStyle w:val="Header"/>
    </w:pPr>
    <w:r>
      <w:rPr>
        <w:noProof/>
        <w:lang w:eastAsia="zh-CN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 wp14:anchorId="51AC9E9C" wp14:editId="664DB92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10276205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82177" w14:paraId="4C2A8DFB" w14:textId="7777777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14:paraId="7C8FCA00" w14:textId="77777777" w:rsidR="00582177" w:rsidRDefault="0058217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14:paraId="3345541E" w14:textId="77777777" w:rsidR="00582177" w:rsidRDefault="00B715A5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B843A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14:paraId="05B8CEF4" w14:textId="77777777" w:rsidR="00582177" w:rsidRDefault="0058217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14:paraId="1DE82821" w14:textId="77777777" w:rsidR="00582177" w:rsidRDefault="0058217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14:paraId="6E584A62" w14:textId="77777777" w:rsidR="00582177" w:rsidRDefault="0058217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795C41B" w14:textId="77777777" w:rsidR="00582177" w:rsidRDefault="0058217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AC9E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82177" w14:paraId="4C2A8DFB" w14:textId="7777777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14:paraId="7C8FCA00" w14:textId="77777777" w:rsidR="00582177" w:rsidRDefault="0058217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14:paraId="3345541E" w14:textId="77777777" w:rsidR="00582177" w:rsidRDefault="00B715A5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843A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14:paraId="05B8CEF4" w14:textId="77777777" w:rsidR="00582177" w:rsidRDefault="0058217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14:paraId="1DE82821" w14:textId="77777777" w:rsidR="00582177" w:rsidRDefault="0058217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14:paraId="6E584A62" w14:textId="77777777" w:rsidR="00582177" w:rsidRDefault="00582177">
                          <w:pPr>
                            <w:pStyle w:val="NoSpacing"/>
                          </w:pPr>
                        </w:p>
                      </w:tc>
                    </w:tr>
                  </w:tbl>
                  <w:p w14:paraId="1795C41B" w14:textId="77777777" w:rsidR="00582177" w:rsidRDefault="0058217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02E19" w14:textId="77777777" w:rsidR="00B843A5" w:rsidRDefault="00B843A5">
    <w:pPr>
      <w:pStyle w:val="Header"/>
    </w:pPr>
    <w:r>
      <w:rPr>
        <w:noProof/>
        <w:lang w:eastAsia="zh-CN"/>
      </w:rPr>
      <mc:AlternateContent>
        <mc:Choice Requires="wps">
          <w:drawing>
            <wp:anchor distT="640080" distB="640080" distL="114300" distR="114300" simplePos="0" relativeHeight="251667456" behindDoc="0" locked="0" layoutInCell="1" allowOverlap="0" wp14:anchorId="4EC548B7" wp14:editId="671EF576">
              <wp:simplePos x="0" y="0"/>
              <wp:positionH relativeFrom="page">
                <wp:posOffset>629729</wp:posOffset>
              </wp:positionH>
              <wp:positionV relativeFrom="page">
                <wp:posOffset>974784</wp:posOffset>
              </wp:positionV>
              <wp:extent cx="6021238" cy="1052423"/>
              <wp:effectExtent l="0" t="0" r="0" b="14605"/>
              <wp:wrapTopAndBottom/>
              <wp:docPr id="8" name="Text Box 8" descr="Contact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21238" cy="105242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4"/>
                            <w:gridCol w:w="7691"/>
                            <w:gridCol w:w="205"/>
                            <w:gridCol w:w="205"/>
                            <w:gridCol w:w="1022"/>
                          </w:tblGrid>
                          <w:tr w:rsidR="002E20CB" w14:paraId="0794E705" w14:textId="77777777">
                            <w:trPr>
                              <w:trHeight w:hRule="exact" w:val="1296"/>
                            </w:trPr>
                            <w:tc>
                              <w:tcPr>
                                <w:tcW w:w="360" w:type="dxa"/>
                                <w:shd w:val="clear" w:color="auto" w:fill="EBEBEB"/>
                                <w:vAlign w:val="center"/>
                              </w:tcPr>
                              <w:p w14:paraId="41810A48" w14:textId="77777777" w:rsidR="00B843A5" w:rsidRDefault="00B843A5"/>
                            </w:tc>
                            <w:tc>
                              <w:tcPr>
                                <w:tcW w:w="7589" w:type="dxa"/>
                                <w:shd w:val="clear" w:color="auto" w:fill="EBEBEB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Calibri" w:hAnsi="Calibri"/>
                                    <w:sz w:val="32"/>
                                    <w:szCs w:val="32"/>
                                  </w:rPr>
                                  <w:alias w:val="Your Name"/>
                                  <w:tag w:val=""/>
                                  <w:id w:val="921770098"/>
                                  <w:placeholder>
                                    <w:docPart w:val="E4C0CE99CAAD4E2295A1437F77CDB04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745210" w14:textId="77777777" w:rsidR="00B843A5" w:rsidRPr="001D330A" w:rsidRDefault="00B843A5">
                                    <w:pPr>
                                      <w:pStyle w:val="Name"/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sz w:val="32"/>
                                        <w:szCs w:val="32"/>
                                      </w:rPr>
                                      <w:t>Jonathan Yeoh</w:t>
                                    </w:r>
                                  </w:p>
                                </w:sdtContent>
                              </w:sdt>
                              <w:p w14:paraId="1F7CE47D" w14:textId="22BDC4B8" w:rsidR="00B843A5" w:rsidRPr="004255E2" w:rsidRDefault="002E20CB" w:rsidP="001D330A">
                                <w:pPr>
                                  <w:pStyle w:val="NoSpacing"/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33 Ghim Moh Link #28-308</w:t>
                                </w:r>
                              </w:p>
                              <w:p w14:paraId="15565D7D" w14:textId="06C13ACE" w:rsidR="00B843A5" w:rsidRDefault="00B843A5" w:rsidP="001D330A">
                                <w:pPr>
                                  <w:pStyle w:val="NoSpacing"/>
                                </w:pPr>
                                <w:r w:rsidRPr="004255E2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 xml:space="preserve">Singapore </w:t>
                                </w:r>
                                <w:r w:rsidR="002E20CB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270033</w:t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14:paraId="2D4D423A" w14:textId="77777777" w:rsidR="00B843A5" w:rsidRDefault="00B843A5"/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14:paraId="07F27F4B" w14:textId="77777777" w:rsidR="00B843A5" w:rsidRDefault="00B843A5"/>
                            </w:tc>
                            <w:tc>
                              <w:tcPr>
                                <w:tcW w:w="1008" w:type="dxa"/>
                                <w:shd w:val="clear" w:color="auto" w:fill="6F7E84" w:themeFill="accent3"/>
                                <w:vAlign w:val="center"/>
                              </w:tcPr>
                              <w:p w14:paraId="7D0A1A03" w14:textId="77777777" w:rsidR="00B843A5" w:rsidRDefault="00B843A5"/>
                            </w:tc>
                          </w:tr>
                        </w:tbl>
                        <w:p w14:paraId="766F5D17" w14:textId="77777777" w:rsidR="00B843A5" w:rsidRDefault="00B843A5" w:rsidP="00B843A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548B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Contact information" style="position:absolute;margin-left:49.6pt;margin-top:76.75pt;width:474.1pt;height:82.85pt;z-index:251667456;visibility:visible;mso-wrap-style:square;mso-width-percent:0;mso-height-percent:0;mso-wrap-distance-left:9pt;mso-wrap-distance-top:50.4pt;mso-wrap-distance-right:9pt;mso-wrap-distance-bottom:50.4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4"/>
                      <w:gridCol w:w="7691"/>
                      <w:gridCol w:w="205"/>
                      <w:gridCol w:w="205"/>
                      <w:gridCol w:w="1022"/>
                    </w:tblGrid>
                    <w:tr w:rsidR="002E20CB" w14:paraId="0794E705" w14:textId="77777777">
                      <w:trPr>
                        <w:trHeight w:hRule="exact" w:val="1296"/>
                      </w:trPr>
                      <w:tc>
                        <w:tcPr>
                          <w:tcW w:w="360" w:type="dxa"/>
                          <w:shd w:val="clear" w:color="auto" w:fill="EBEBEB"/>
                          <w:vAlign w:val="center"/>
                        </w:tcPr>
                        <w:p w14:paraId="41810A48" w14:textId="77777777" w:rsidR="00B843A5" w:rsidRDefault="00B843A5"/>
                      </w:tc>
                      <w:tc>
                        <w:tcPr>
                          <w:tcW w:w="7589" w:type="dxa"/>
                          <w:shd w:val="clear" w:color="auto" w:fill="EBEBEB"/>
                          <w:vAlign w:val="center"/>
                        </w:tcPr>
                        <w:sdt>
                          <w:sdtPr>
                            <w:rPr>
                              <w:rFonts w:ascii="Calibri" w:hAnsi="Calibri"/>
                              <w:sz w:val="32"/>
                              <w:szCs w:val="32"/>
                            </w:rPr>
                            <w:alias w:val="Your Name"/>
                            <w:tag w:val=""/>
                            <w:id w:val="921770098"/>
                            <w:placeholder>
                              <w:docPart w:val="E4C0CE99CAAD4E2295A1437F77CDB04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745210" w14:textId="77777777" w:rsidR="00B843A5" w:rsidRPr="001D330A" w:rsidRDefault="00B843A5">
                              <w:pPr>
                                <w:pStyle w:val="Name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2"/>
                                  <w:szCs w:val="32"/>
                                </w:rPr>
                                <w:t>Jonathan Yeoh</w:t>
                              </w:r>
                            </w:p>
                          </w:sdtContent>
                        </w:sdt>
                        <w:p w14:paraId="1F7CE47D" w14:textId="22BDC4B8" w:rsidR="00B843A5" w:rsidRPr="004255E2" w:rsidRDefault="002E20CB" w:rsidP="001D330A">
                          <w:pPr>
                            <w:pStyle w:val="NoSpacing"/>
                            <w:rPr>
                              <w:rFonts w:ascii="Calibri" w:hAnsi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33 Ghim Moh Link #28-308</w:t>
                          </w:r>
                        </w:p>
                        <w:p w14:paraId="15565D7D" w14:textId="06C13ACE" w:rsidR="00B843A5" w:rsidRDefault="00B843A5" w:rsidP="001D330A">
                          <w:pPr>
                            <w:pStyle w:val="NoSpacing"/>
                          </w:pPr>
                          <w:r w:rsidRPr="004255E2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 xml:space="preserve">Singapore </w:t>
                          </w:r>
                          <w:r w:rsidR="002E20CB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270033</w:t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14:paraId="2D4D423A" w14:textId="77777777" w:rsidR="00B843A5" w:rsidRDefault="00B843A5"/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14:paraId="07F27F4B" w14:textId="77777777" w:rsidR="00B843A5" w:rsidRDefault="00B843A5"/>
                      </w:tc>
                      <w:tc>
                        <w:tcPr>
                          <w:tcW w:w="1008" w:type="dxa"/>
                          <w:shd w:val="clear" w:color="auto" w:fill="6F7E84" w:themeFill="accent3"/>
                          <w:vAlign w:val="center"/>
                        </w:tcPr>
                        <w:p w14:paraId="7D0A1A03" w14:textId="77777777" w:rsidR="00B843A5" w:rsidRDefault="00B843A5"/>
                      </w:tc>
                    </w:tr>
                  </w:tbl>
                  <w:p w14:paraId="766F5D17" w14:textId="77777777" w:rsidR="00B843A5" w:rsidRDefault="00B843A5" w:rsidP="00B843A5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0A"/>
    <w:rsid w:val="0000082D"/>
    <w:rsid w:val="001A2EFA"/>
    <w:rsid w:val="001B413B"/>
    <w:rsid w:val="001D330A"/>
    <w:rsid w:val="0020561A"/>
    <w:rsid w:val="002E20CB"/>
    <w:rsid w:val="004255E2"/>
    <w:rsid w:val="004532CA"/>
    <w:rsid w:val="00463576"/>
    <w:rsid w:val="00562269"/>
    <w:rsid w:val="00582177"/>
    <w:rsid w:val="007C3B50"/>
    <w:rsid w:val="007D5B0A"/>
    <w:rsid w:val="00804D83"/>
    <w:rsid w:val="00882C25"/>
    <w:rsid w:val="00892CAE"/>
    <w:rsid w:val="00A73C2E"/>
    <w:rsid w:val="00AA7DA6"/>
    <w:rsid w:val="00B4449F"/>
    <w:rsid w:val="00B715A5"/>
    <w:rsid w:val="00B843A5"/>
    <w:rsid w:val="00BB03AF"/>
    <w:rsid w:val="00BC720F"/>
    <w:rsid w:val="00C051CA"/>
    <w:rsid w:val="00C60D95"/>
    <w:rsid w:val="00CE2EE2"/>
    <w:rsid w:val="00EF1FB0"/>
    <w:rsid w:val="00F2338E"/>
    <w:rsid w:val="00FD56D4"/>
    <w:rsid w:val="00FF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3FBFE"/>
  <w15:chartTrackingRefBased/>
  <w15:docId w15:val="{1501AE23-F61D-4AA6-8241-3913F24A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  <w:style w:type="character" w:styleId="Hyperlink">
    <w:name w:val="Hyperlink"/>
    <w:basedOn w:val="DefaultParagraphFont"/>
    <w:uiPriority w:val="99"/>
    <w:unhideWhenUsed/>
    <w:rsid w:val="001B413B"/>
    <w:rPr>
      <w:color w:val="178DB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zonathan@hot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ona_000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4ABE7C33DB4DEB987545D96362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E13EE-AF58-48D0-9824-C4E4F9A8FF05}"/>
      </w:docPartPr>
      <w:docPartBody>
        <w:p w:rsidR="004747CD" w:rsidRDefault="002051D4">
          <w:pPr>
            <w:pStyle w:val="414ABE7C33DB4DEB987545D963626AC7"/>
          </w:pPr>
          <w:r>
            <w:t>[Click Here to Select a Date]</w:t>
          </w:r>
        </w:p>
      </w:docPartBody>
    </w:docPart>
    <w:docPart>
      <w:docPartPr>
        <w:name w:val="E4C0CE99CAAD4E2295A1437F77CDB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41D9-52F1-4A3D-8A2C-1F2FBD46E053}"/>
      </w:docPartPr>
      <w:docPartBody>
        <w:p w:rsidR="000066B9" w:rsidRDefault="004747CD" w:rsidP="004747CD">
          <w:pPr>
            <w:pStyle w:val="E4C0CE99CAAD4E2295A1437F77CDB04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1D4"/>
    <w:rsid w:val="000066B9"/>
    <w:rsid w:val="002051D4"/>
    <w:rsid w:val="002A7749"/>
    <w:rsid w:val="002B0A35"/>
    <w:rsid w:val="004747CD"/>
    <w:rsid w:val="00C7137D"/>
    <w:rsid w:val="00E725F4"/>
    <w:rsid w:val="00E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ABE7C33DB4DEB987545D963626AC7">
    <w:name w:val="414ABE7C33DB4DEB987545D963626AC7"/>
  </w:style>
  <w:style w:type="paragraph" w:customStyle="1" w:styleId="CFAADF9BBDE54334847B629D98713449">
    <w:name w:val="CFAADF9BBDE54334847B629D98713449"/>
  </w:style>
  <w:style w:type="paragraph" w:customStyle="1" w:styleId="9A2E59482305462B9E2D2697E8CEB2D3">
    <w:name w:val="9A2E59482305462B9E2D2697E8CEB2D3"/>
  </w:style>
  <w:style w:type="paragraph" w:customStyle="1" w:styleId="A8EEDB22279948BA887A674A525ED9E8">
    <w:name w:val="A8EEDB22279948BA887A674A525ED9E8"/>
  </w:style>
  <w:style w:type="paragraph" w:customStyle="1" w:styleId="D8F8BBCBAEBD4A11A95224AAE148F2A7">
    <w:name w:val="D8F8BBCBAEBD4A11A95224AAE148F2A7"/>
  </w:style>
  <w:style w:type="paragraph" w:customStyle="1" w:styleId="CE36B1B290394383967ECFA253DA2614">
    <w:name w:val="CE36B1B290394383967ECFA253DA2614"/>
  </w:style>
  <w:style w:type="paragraph" w:customStyle="1" w:styleId="AA650A61F576470AAE3D4B24697B9633">
    <w:name w:val="AA650A61F576470AAE3D4B24697B9633"/>
    <w:rsid w:val="004747CD"/>
  </w:style>
  <w:style w:type="paragraph" w:customStyle="1" w:styleId="E4C0CE99CAAD4E2295A1437F77CDB042">
    <w:name w:val="E4C0CE99CAAD4E2295A1437F77CDB042"/>
    <w:rsid w:val="004747CD"/>
  </w:style>
  <w:style w:type="paragraph" w:customStyle="1" w:styleId="4764551693F64FDD9A649D7548C7D2FE">
    <w:name w:val="4764551693F64FDD9A649D7548C7D2FE"/>
    <w:rsid w:val="00474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E0517E-CC49-457F-AFE2-58E6C3B1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208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Jonathan Yeoh</dc:creator>
  <cp:keywords/>
  <cp:lastModifiedBy>Jonathan Yeoh</cp:lastModifiedBy>
  <cp:revision>12</cp:revision>
  <dcterms:created xsi:type="dcterms:W3CDTF">2015-11-09T01:21:00Z</dcterms:created>
  <dcterms:modified xsi:type="dcterms:W3CDTF">2020-02-11T05:26:00Z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